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40" w:rsidRPr="00C3526E" w:rsidRDefault="00A83AF3" w:rsidP="00785540">
      <w:pPr>
        <w:pStyle w:val="CompanyName"/>
      </w:pPr>
      <w:r>
        <w:t>Picture Perfect Games</w:t>
      </w:r>
    </w:p>
    <w:sdt>
      <w:sdtPr>
        <w:alias w:val="Memo title:"/>
        <w:tag w:val="Memo tilte:"/>
        <w:id w:val="-164170097"/>
        <w:placeholder>
          <w:docPart w:val="C06C1048A1A841B09818698A76D53D30"/>
        </w:placeholder>
        <w:temporary/>
        <w:showingPlcHdr/>
        <w15:appearance w15:val="hidden"/>
      </w:sdtPr>
      <w:sdtEndPr/>
      <w:sdtContent>
        <w:p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rsidTr="00A83AF3">
        <w:sdt>
          <w:sdtPr>
            <w:alias w:val="To:"/>
            <w:tag w:val="To:"/>
            <w:id w:val="1015413264"/>
            <w:placeholder>
              <w:docPart w:val="36D55965C6FF4B799483B322DE8DCDF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61769E">
                <w:pPr>
                  <w:pStyle w:val="Heading1"/>
                  <w:contextualSpacing w:val="0"/>
                  <w:outlineLvl w:val="0"/>
                </w:pPr>
                <w:r w:rsidRPr="006F57FD">
                  <w:t>To:</w:t>
                </w:r>
              </w:p>
            </w:tc>
          </w:sdtContent>
        </w:sdt>
        <w:tc>
          <w:tcPr>
            <w:tcW w:w="8128" w:type="dxa"/>
          </w:tcPr>
          <w:p w:rsidR="00785540" w:rsidRPr="00FB2B58" w:rsidRDefault="00A83AF3"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Design Team</w:t>
            </w:r>
          </w:p>
        </w:tc>
      </w:tr>
      <w:tr w:rsidR="00785540" w:rsidTr="00A83AF3">
        <w:sdt>
          <w:sdtPr>
            <w:alias w:val="From:"/>
            <w:tag w:val="From:"/>
            <w:id w:val="21141888"/>
            <w:placeholder>
              <w:docPart w:val="30EDAD58D1B344B2B0D5303F8944BA5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61769E">
                <w:pPr>
                  <w:pStyle w:val="Heading1"/>
                  <w:contextualSpacing w:val="0"/>
                  <w:outlineLvl w:val="0"/>
                </w:pPr>
                <w:r w:rsidRPr="006F57FD">
                  <w:t>From:</w:t>
                </w:r>
              </w:p>
            </w:tc>
          </w:sdtContent>
        </w:sdt>
        <w:tc>
          <w:tcPr>
            <w:tcW w:w="8128" w:type="dxa"/>
          </w:tcPr>
          <w:p w:rsidR="00EB38E6" w:rsidRPr="00FB2B58" w:rsidRDefault="00A83AF3"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The Rest of Us</w:t>
            </w:r>
          </w:p>
        </w:tc>
      </w:tr>
      <w:tr w:rsidR="00785540" w:rsidTr="00A83AF3">
        <w:sdt>
          <w:sdtPr>
            <w:alias w:val="Date:"/>
            <w:tag w:val="Date:"/>
            <w:id w:val="-2052519928"/>
            <w:placeholder>
              <w:docPart w:val="49ADDF5D21FF44D98D9BE043285C833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rsidR="00785540" w:rsidRPr="006F57FD" w:rsidRDefault="00785540" w:rsidP="0061769E">
                <w:pPr>
                  <w:pStyle w:val="Heading1"/>
                  <w:contextualSpacing w:val="0"/>
                  <w:outlineLvl w:val="0"/>
                </w:pPr>
                <w:r w:rsidRPr="006F57FD">
                  <w:t>Date:</w:t>
                </w:r>
              </w:p>
            </w:tc>
          </w:sdtContent>
        </w:sdt>
        <w:tc>
          <w:tcPr>
            <w:tcW w:w="8128" w:type="dxa"/>
          </w:tcPr>
          <w:p w:rsidR="00785540" w:rsidRPr="00FB2B58" w:rsidRDefault="00A83AF3"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14/12/2017</w:t>
            </w:r>
          </w:p>
        </w:tc>
      </w:tr>
      <w:tr w:rsidR="00785540" w:rsidTr="00A83AF3">
        <w:sdt>
          <w:sdtPr>
            <w:alias w:val="Re:"/>
            <w:tag w:val="Re:"/>
            <w:id w:val="-1435443775"/>
            <w:placeholder>
              <w:docPart w:val="1AA3A3B0290A4B8983692227D9E2F31D"/>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rsidR="00785540" w:rsidRPr="00FB2B58" w:rsidRDefault="00A83AF3"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Design Schedule</w:t>
            </w:r>
          </w:p>
        </w:tc>
      </w:tr>
    </w:tbl>
    <w:p w:rsidR="00933B8F" w:rsidRDefault="00A83AF3" w:rsidP="00A83AF3">
      <w:r>
        <w:t>I will try and write these whenever possible, however if I cant do a weekly one then please check the Asana. Stage 1:</w:t>
      </w:r>
    </w:p>
    <w:p w:rsidR="00A83AF3" w:rsidRDefault="00A83AF3" w:rsidP="00A83AF3">
      <w:r>
        <w:t>Christian: World</w:t>
      </w:r>
    </w:p>
    <w:p w:rsidR="00A83AF3" w:rsidRDefault="00A83AF3" w:rsidP="00A83AF3">
      <w:pPr>
        <w:pStyle w:val="ListParagraph"/>
        <w:numPr>
          <w:ilvl w:val="0"/>
          <w:numId w:val="25"/>
        </w:numPr>
      </w:pPr>
      <w:r>
        <w:t>Test world which will be used later in the game, however this is to be given to toby to do the testing as much as he can. Remember each item is to be separate.</w:t>
      </w:r>
    </w:p>
    <w:p w:rsidR="00A83AF3" w:rsidRDefault="00A83AF3" w:rsidP="00A83AF3">
      <w:pPr>
        <w:pStyle w:val="ListParagraph"/>
        <w:numPr>
          <w:ilvl w:val="0"/>
          <w:numId w:val="25"/>
        </w:numPr>
      </w:pPr>
      <w:r>
        <w:t>On completion. Please begin from the start level, the info of which is in the previous word document. Creativity wise, this is the biggest there probably is, I trust that you will create something spectacular.</w:t>
      </w:r>
    </w:p>
    <w:p w:rsidR="00A83AF3" w:rsidRDefault="00A83AF3" w:rsidP="00A83AF3">
      <w:r>
        <w:t>Jack:</w:t>
      </w:r>
    </w:p>
    <w:p w:rsidR="00A83AF3" w:rsidRDefault="00A83AF3" w:rsidP="00A83AF3">
      <w:pPr>
        <w:pStyle w:val="ListParagraph"/>
        <w:numPr>
          <w:ilvl w:val="0"/>
          <w:numId w:val="25"/>
        </w:numPr>
      </w:pPr>
      <w:r>
        <w:t>Player Sprite</w:t>
      </w:r>
    </w:p>
    <w:p w:rsidR="00A83AF3" w:rsidRDefault="00A83AF3" w:rsidP="00A83AF3">
      <w:pPr>
        <w:pStyle w:val="ListParagraph"/>
        <w:numPr>
          <w:ilvl w:val="1"/>
          <w:numId w:val="25"/>
        </w:numPr>
      </w:pPr>
      <w:r>
        <w:t>We need a player whether it be the final player we use or not, but a player none the less which has all the directional inputs and frames for walking so that they can be given to toby to work on</w:t>
      </w:r>
    </w:p>
    <w:p w:rsidR="00A83AF3" w:rsidRDefault="00A83AF3" w:rsidP="00A83AF3">
      <w:pPr>
        <w:pStyle w:val="ListParagraph"/>
        <w:numPr>
          <w:ilvl w:val="0"/>
          <w:numId w:val="25"/>
        </w:numPr>
      </w:pPr>
      <w:r>
        <w:t>Items:</w:t>
      </w:r>
    </w:p>
    <w:p w:rsidR="00A83AF3" w:rsidRDefault="00A83AF3" w:rsidP="00A83AF3">
      <w:pPr>
        <w:pStyle w:val="ListParagraph"/>
        <w:numPr>
          <w:ilvl w:val="1"/>
          <w:numId w:val="25"/>
        </w:numPr>
      </w:pPr>
      <w:r>
        <w:t>This is the next task, Since we don’t know how fast you work (note, we aren’t under any time regulations, school comes first ALWAYS) If you have time however, the next stage is to build some objects that are destroyable or collectable in each level.</w:t>
      </w:r>
    </w:p>
    <w:p w:rsidR="00A83AF3" w:rsidRDefault="00A83AF3" w:rsidP="00A83AF3"/>
    <w:p w:rsidR="00A83AF3" w:rsidRDefault="00A83AF3" w:rsidP="00A83AF3">
      <w:r>
        <w:t xml:space="preserve">Well done guys, doing great. Put people like me to shame for not bringing much to the table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p>
    <w:sectPr w:rsidR="00A83AF3" w:rsidSect="006F57FD">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021" w:rsidRDefault="00B27021" w:rsidP="00785540">
      <w:pPr>
        <w:spacing w:before="0"/>
      </w:pPr>
      <w:r>
        <w:separator/>
      </w:r>
    </w:p>
  </w:endnote>
  <w:endnote w:type="continuationSeparator" w:id="0">
    <w:p w:rsidR="00B27021" w:rsidRDefault="00B27021"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B336C5" w:rsidRDefault="00B27021">
    <w:pPr>
      <w:pStyle w:val="Footer"/>
    </w:pPr>
  </w:p>
  <w:p w:rsidR="00B336C5" w:rsidRDefault="00B270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021" w:rsidRDefault="00B27021" w:rsidP="00785540">
      <w:pPr>
        <w:spacing w:before="0"/>
      </w:pPr>
      <w:r>
        <w:separator/>
      </w:r>
    </w:p>
  </w:footnote>
  <w:footnote w:type="continuationSeparator" w:id="0">
    <w:p w:rsidR="00B27021" w:rsidRDefault="00B27021"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46057"/>
    <w:multiLevelType w:val="hybridMultilevel"/>
    <w:tmpl w:val="3C446EA8"/>
    <w:lvl w:ilvl="0" w:tplc="3B1AC5E4">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20"/>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5"/>
  </w:num>
  <w:num w:numId="16">
    <w:abstractNumId w:val="23"/>
  </w:num>
  <w:num w:numId="17">
    <w:abstractNumId w:val="22"/>
  </w:num>
  <w:num w:numId="18">
    <w:abstractNumId w:val="17"/>
  </w:num>
  <w:num w:numId="19">
    <w:abstractNumId w:val="19"/>
  </w:num>
  <w:num w:numId="20">
    <w:abstractNumId w:val="11"/>
  </w:num>
  <w:num w:numId="21">
    <w:abstractNumId w:val="13"/>
  </w:num>
  <w:num w:numId="22">
    <w:abstractNumId w:val="12"/>
  </w:num>
  <w:num w:numId="23">
    <w:abstractNumId w:val="14"/>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F3"/>
    <w:rsid w:val="00293B83"/>
    <w:rsid w:val="00697389"/>
    <w:rsid w:val="006A3CE7"/>
    <w:rsid w:val="00785540"/>
    <w:rsid w:val="00933B8F"/>
    <w:rsid w:val="00A83AF3"/>
    <w:rsid w:val="00B27021"/>
    <w:rsid w:val="00E05653"/>
    <w:rsid w:val="00E87284"/>
    <w:rsid w:val="00EB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EEA03"/>
  <w15:chartTrackingRefBased/>
  <w15:docId w15:val="{4506C801-BF5A-4223-977E-DAC6A93B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A8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eron's%20PC\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6C1048A1A841B09818698A76D53D30"/>
        <w:category>
          <w:name w:val="General"/>
          <w:gallery w:val="placeholder"/>
        </w:category>
        <w:types>
          <w:type w:val="bbPlcHdr"/>
        </w:types>
        <w:behaviors>
          <w:behavior w:val="content"/>
        </w:behaviors>
        <w:guid w:val="{52897088-30BC-4BC0-BE9E-DDF0298946FA}"/>
      </w:docPartPr>
      <w:docPartBody>
        <w:p w:rsidR="00000000" w:rsidRDefault="00632620">
          <w:pPr>
            <w:pStyle w:val="C06C1048A1A841B09818698A76D53D30"/>
          </w:pPr>
          <w:r>
            <w:t>Memo</w:t>
          </w:r>
        </w:p>
      </w:docPartBody>
    </w:docPart>
    <w:docPart>
      <w:docPartPr>
        <w:name w:val="36D55965C6FF4B799483B322DE8DCDF9"/>
        <w:category>
          <w:name w:val="General"/>
          <w:gallery w:val="placeholder"/>
        </w:category>
        <w:types>
          <w:type w:val="bbPlcHdr"/>
        </w:types>
        <w:behaviors>
          <w:behavior w:val="content"/>
        </w:behaviors>
        <w:guid w:val="{5A6E5A84-FA1A-4E2A-8552-3B353EE83FC2}"/>
      </w:docPartPr>
      <w:docPartBody>
        <w:p w:rsidR="00000000" w:rsidRDefault="00632620">
          <w:pPr>
            <w:pStyle w:val="36D55965C6FF4B799483B322DE8DCDF9"/>
          </w:pPr>
          <w:r w:rsidRPr="006F57FD">
            <w:t>To:</w:t>
          </w:r>
        </w:p>
      </w:docPartBody>
    </w:docPart>
    <w:docPart>
      <w:docPartPr>
        <w:name w:val="30EDAD58D1B344B2B0D5303F8944BA5E"/>
        <w:category>
          <w:name w:val="General"/>
          <w:gallery w:val="placeholder"/>
        </w:category>
        <w:types>
          <w:type w:val="bbPlcHdr"/>
        </w:types>
        <w:behaviors>
          <w:behavior w:val="content"/>
        </w:behaviors>
        <w:guid w:val="{E53D67CD-2510-456E-9F5C-681C31AFD4CD}"/>
      </w:docPartPr>
      <w:docPartBody>
        <w:p w:rsidR="00000000" w:rsidRDefault="00632620">
          <w:pPr>
            <w:pStyle w:val="30EDAD58D1B344B2B0D5303F8944BA5E"/>
          </w:pPr>
          <w:r w:rsidRPr="006F57FD">
            <w:t>From:</w:t>
          </w:r>
        </w:p>
      </w:docPartBody>
    </w:docPart>
    <w:docPart>
      <w:docPartPr>
        <w:name w:val="49ADDF5D21FF44D98D9BE043285C833B"/>
        <w:category>
          <w:name w:val="General"/>
          <w:gallery w:val="placeholder"/>
        </w:category>
        <w:types>
          <w:type w:val="bbPlcHdr"/>
        </w:types>
        <w:behaviors>
          <w:behavior w:val="content"/>
        </w:behaviors>
        <w:guid w:val="{4314408B-9EAC-47E7-B42F-EE574F2B9876}"/>
      </w:docPartPr>
      <w:docPartBody>
        <w:p w:rsidR="00000000" w:rsidRDefault="00632620">
          <w:pPr>
            <w:pStyle w:val="49ADDF5D21FF44D98D9BE043285C833B"/>
          </w:pPr>
          <w:r w:rsidRPr="006F57FD">
            <w:t>Date:</w:t>
          </w:r>
        </w:p>
      </w:docPartBody>
    </w:docPart>
    <w:docPart>
      <w:docPartPr>
        <w:name w:val="1AA3A3B0290A4B8983692227D9E2F31D"/>
        <w:category>
          <w:name w:val="General"/>
          <w:gallery w:val="placeholder"/>
        </w:category>
        <w:types>
          <w:type w:val="bbPlcHdr"/>
        </w:types>
        <w:behaviors>
          <w:behavior w:val="content"/>
        </w:behaviors>
        <w:guid w:val="{F846B5A0-9937-48E8-B3E6-4B34FA648808}"/>
      </w:docPartPr>
      <w:docPartBody>
        <w:p w:rsidR="00000000" w:rsidRDefault="00632620">
          <w:pPr>
            <w:pStyle w:val="1AA3A3B0290A4B8983692227D9E2F31D"/>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20"/>
    <w:rsid w:val="00632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10630FC6994D9E91046022EB3F233A">
    <w:name w:val="4010630FC6994D9E91046022EB3F233A"/>
  </w:style>
  <w:style w:type="paragraph" w:customStyle="1" w:styleId="C06C1048A1A841B09818698A76D53D30">
    <w:name w:val="C06C1048A1A841B09818698A76D53D30"/>
  </w:style>
  <w:style w:type="paragraph" w:customStyle="1" w:styleId="36D55965C6FF4B799483B322DE8DCDF9">
    <w:name w:val="36D55965C6FF4B799483B322DE8DCDF9"/>
  </w:style>
  <w:style w:type="paragraph" w:customStyle="1" w:styleId="3420704012384B628DE6131FCA1B7913">
    <w:name w:val="3420704012384B628DE6131FCA1B7913"/>
  </w:style>
  <w:style w:type="paragraph" w:customStyle="1" w:styleId="30EDAD58D1B344B2B0D5303F8944BA5E">
    <w:name w:val="30EDAD58D1B344B2B0D5303F8944BA5E"/>
  </w:style>
  <w:style w:type="paragraph" w:customStyle="1" w:styleId="F5C2F510D8B44B14A4E40DF70FC68BDA">
    <w:name w:val="F5C2F510D8B44B14A4E40DF70FC68BDA"/>
  </w:style>
  <w:style w:type="paragraph" w:customStyle="1" w:styleId="23BAE67861DE483BA6982D6D335B8350">
    <w:name w:val="23BAE67861DE483BA6982D6D335B8350"/>
  </w:style>
  <w:style w:type="paragraph" w:customStyle="1" w:styleId="175F23ADEDFB4955B87B2C0C82D3A7C6">
    <w:name w:val="175F23ADEDFB4955B87B2C0C82D3A7C6"/>
  </w:style>
  <w:style w:type="paragraph" w:customStyle="1" w:styleId="49ADDF5D21FF44D98D9BE043285C833B">
    <w:name w:val="49ADDF5D21FF44D98D9BE043285C833B"/>
  </w:style>
  <w:style w:type="paragraph" w:customStyle="1" w:styleId="BC164105B851497F983753B9A9EAC48D">
    <w:name w:val="BC164105B851497F983753B9A9EAC48D"/>
  </w:style>
  <w:style w:type="paragraph" w:customStyle="1" w:styleId="1AA3A3B0290A4B8983692227D9E2F31D">
    <w:name w:val="1AA3A3B0290A4B8983692227D9E2F31D"/>
  </w:style>
  <w:style w:type="paragraph" w:customStyle="1" w:styleId="004257732B1949F2942758E285E0AE82">
    <w:name w:val="004257732B1949F2942758E285E0AE82"/>
  </w:style>
  <w:style w:type="paragraph" w:customStyle="1" w:styleId="40F5D137C06A4D1483B134B2E42A88EB">
    <w:name w:val="40F5D137C06A4D1483B134B2E42A8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Interoffice Memo (Professional design)</Template>
  <TotalTime>6</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Cameron's PC</dc:creator>
  <cp:keywords/>
  <dc:description/>
  <cp:lastModifiedBy>Cameron Cook</cp:lastModifiedBy>
  <cp:revision>1</cp:revision>
  <dcterms:created xsi:type="dcterms:W3CDTF">2017-12-14T23:30:00Z</dcterms:created>
  <dcterms:modified xsi:type="dcterms:W3CDTF">2017-12-14T23:36:00Z</dcterms:modified>
</cp:coreProperties>
</file>